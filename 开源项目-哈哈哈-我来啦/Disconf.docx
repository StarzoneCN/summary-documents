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Disconf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#实战过程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准备工作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Mysql安装：</w:t>
      </w:r>
      <w:bookmarkStart w:id="0" w:name="OLE_LINK1"/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"https://www.cnblogs.com/freeweb/p/6088206.html"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https://www.cnblogs.com/freeweb/p/6088206.html</w:t>
      </w:r>
      <w:r>
        <w:rPr>
          <w:rFonts w:hint="eastAsia"/>
          <w:b w:val="0"/>
          <w:bCs w:val="0"/>
          <w:lang w:val="en-US" w:eastAsia="zh-CN"/>
        </w:rPr>
        <w:fldChar w:fldCharType="end"/>
      </w:r>
      <w:bookmarkEnd w:id="0"/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安装tomcat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安装zookeeper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知识点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Disconf.properties的配置支持通过 Java 命令行参数进行配置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IDisconfUpdatePipeline 实现统一回调：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"http://disconf.readthedocs.io/zh_CN/latest/tutorial-client/src/Tutorial13-unify-notify.html"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http://disconf.readthedocs.io/zh_CN/latest/tutorial-client/src/Tutorial13-unify-notify.html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通知采用 “bean setter模式”，可在setter中添加日志代码（但是这样是不提倡的）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>疑问与解答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静态配置项/文件是否也能自动加载？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是不是可以更加细粒度地控制配置项（比如：一个应用，分成多个group，每个group一套配置，但是版本、环境和app-name是相同的）？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咋</w:t>
      </w:r>
      <w:bookmarkStart w:id="1" w:name="_GoBack"/>
      <w:bookmarkEnd w:id="1"/>
      <w:r>
        <w:rPr>
          <w:rFonts w:hint="eastAsia"/>
          <w:lang w:val="en-US" w:eastAsia="zh-CN"/>
        </w:rPr>
        <w:t>回事：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"http://disconf.readthedocs.io/zh_CN/latest/tutorial-client/src/config-getter.html"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http://disconf.readthedocs.io/zh_CN/latest/tutorial-client/src/config-getter.html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E032"/>
    <w:multiLevelType w:val="singleLevel"/>
    <w:tmpl w:val="8DD6E0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1386D4"/>
    <w:multiLevelType w:val="singleLevel"/>
    <w:tmpl w:val="A31386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E8EFB1"/>
    <w:multiLevelType w:val="singleLevel"/>
    <w:tmpl w:val="A5E8EF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8AF1909"/>
    <w:multiLevelType w:val="singleLevel"/>
    <w:tmpl w:val="F8AF19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C77AB83"/>
    <w:multiLevelType w:val="singleLevel"/>
    <w:tmpl w:val="0C77AB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D9489AD"/>
    <w:multiLevelType w:val="singleLevel"/>
    <w:tmpl w:val="4D9489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87C2F"/>
    <w:rsid w:val="0B57271C"/>
    <w:rsid w:val="0DB655ED"/>
    <w:rsid w:val="0E8740D1"/>
    <w:rsid w:val="10833E1C"/>
    <w:rsid w:val="11D6198C"/>
    <w:rsid w:val="1BCE6BD9"/>
    <w:rsid w:val="23291949"/>
    <w:rsid w:val="2F9D7C53"/>
    <w:rsid w:val="33CB48B4"/>
    <w:rsid w:val="47287C2F"/>
    <w:rsid w:val="4881554A"/>
    <w:rsid w:val="51592C8A"/>
    <w:rsid w:val="6D535020"/>
    <w:rsid w:val="6DB67E34"/>
    <w:rsid w:val="7214114A"/>
    <w:rsid w:val="73781BA0"/>
    <w:rsid w:val="75E102A3"/>
    <w:rsid w:val="7E5B3955"/>
    <w:rsid w:val="7FC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zonec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2018-04-19T08:40:00Z</dcterms:created>
  <dc:creator>李红星</dc:creator>
  <cp:lastModifiedBy>李红星</cp:lastModifiedBy>
  <dcterms:modified xsi:type="dcterms:W3CDTF">2018-04-24T01:28:54Z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